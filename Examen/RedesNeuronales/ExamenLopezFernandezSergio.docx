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BA4" w:rsidRDefault="00887572">
      <w:pPr>
        <w:sectPr w:rsidR="002B7BA4" w:rsidSect="00CD1839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4B576" wp14:editId="5FB23E04">
                <wp:simplePos x="0" y="0"/>
                <wp:positionH relativeFrom="margin">
                  <wp:posOffset>4926508</wp:posOffset>
                </wp:positionH>
                <wp:positionV relativeFrom="paragraph">
                  <wp:posOffset>-421330</wp:posOffset>
                </wp:positionV>
                <wp:extent cx="1095154" cy="1095154"/>
                <wp:effectExtent l="0" t="0" r="10160" b="1016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1095154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A65D0" id="Elipse 5" o:spid="_x0000_s1026" style="position:absolute;margin-left:387.9pt;margin-top:-33.2pt;width:86.2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" filled="f" strokecolor="#4472c4 [3208]" strokeweight="1.5pt"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4A08B" wp14:editId="24DFA739">
                <wp:simplePos x="0" y="0"/>
                <wp:positionH relativeFrom="margin">
                  <wp:posOffset>4894905</wp:posOffset>
                </wp:positionH>
                <wp:positionV relativeFrom="paragraph">
                  <wp:posOffset>-400700</wp:posOffset>
                </wp:positionV>
                <wp:extent cx="1127052" cy="11898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2" cy="118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B7BA4" w:rsidRPr="00254A57" w:rsidRDefault="00254A57" w:rsidP="002B7BA4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96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54A57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96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4A08B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85.45pt;margin-top:-31.55pt;width:88.75pt;height:93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" filled="f" stroked="f">
                <v:textbox>
                  <w:txbxContent>
                    <w:p w:rsidR="002B7BA4" w:rsidRPr="00254A57" w:rsidRDefault="00254A57" w:rsidP="002B7BA4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96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54A57">
                        <w:rPr>
                          <w:b/>
                          <w:outline/>
                          <w:noProof/>
                          <w:color w:val="4472C4" w:themeColor="accent5"/>
                          <w:sz w:val="96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32235" wp14:editId="3B640D44">
                <wp:simplePos x="0" y="0"/>
                <wp:positionH relativeFrom="margin">
                  <wp:align>right</wp:align>
                </wp:positionH>
                <wp:positionV relativeFrom="paragraph">
                  <wp:posOffset>2810480</wp:posOffset>
                </wp:positionV>
                <wp:extent cx="5443870" cy="3264196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870" cy="3264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7572" w:rsidRPr="00887572" w:rsidRDefault="00254A57" w:rsidP="0088757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Examen Redes Neuronales y 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32235" id="Cuadro de texto 7" o:spid="_x0000_s1027" type="#_x0000_t202" style="position:absolute;margin-left:377.45pt;margin-top:221.3pt;width:428.65pt;height:257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" filled="f" stroked="f">
                <v:textbox>
                  <w:txbxContent>
                    <w:p w:rsidR="00887572" w:rsidRPr="00887572" w:rsidRDefault="00254A57" w:rsidP="00887572">
                      <w:pPr>
                        <w:jc w:val="center"/>
                        <w:rPr>
                          <w:noProof/>
                          <w:color w:val="000000" w:themeColor="text1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Examen Redes Neuronales y Flask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7BA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54854EFA" wp14:editId="1933A95C">
                <wp:simplePos x="0" y="0"/>
                <wp:positionH relativeFrom="margin">
                  <wp:posOffset>-2590800</wp:posOffset>
                </wp:positionH>
                <wp:positionV relativeFrom="paragraph">
                  <wp:posOffset>-6787515</wp:posOffset>
                </wp:positionV>
                <wp:extent cx="6849070" cy="6653481"/>
                <wp:effectExtent l="2540" t="16510" r="12065" b="120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6873">
                          <a:off x="0" y="0"/>
                          <a:ext cx="6849070" cy="6653481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A1AE2" id="Elipse 1" o:spid="_x0000_s1026" style="position:absolute;margin-left:-204pt;margin-top:-534.45pt;width:539.3pt;height:523.9pt;rotation:-5683202fd;z-index:-251660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" fillcolor="#5b9bd5 [3204]" stroked="f">
                <v:fill opacity="32896f"/>
                <w10:wrap anchorx="margin"/>
              </v:oval>
            </w:pict>
          </mc:Fallback>
        </mc:AlternateContent>
      </w:r>
      <w:r w:rsidR="002B7BA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9EC668D" wp14:editId="6D26FBCC">
                <wp:simplePos x="0" y="0"/>
                <wp:positionH relativeFrom="margin">
                  <wp:posOffset>-4508274</wp:posOffset>
                </wp:positionH>
                <wp:positionV relativeFrom="paragraph">
                  <wp:posOffset>-3517907</wp:posOffset>
                </wp:positionV>
                <wp:extent cx="5657419" cy="4997964"/>
                <wp:effectExtent l="6033" t="13017" r="6667" b="6668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6873">
                          <a:off x="0" y="0"/>
                          <a:ext cx="5657419" cy="499796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7A43E" id="Elipse 3" o:spid="_x0000_s1026" style="position:absolute;margin-left:-355pt;margin-top:-277pt;width:445.45pt;height:393.55pt;rotation:-5683202fd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" fillcolor="#5b9bd5 [3204]" stroked="f">
                <v:fill opacity="32896f"/>
                <w10:wrap anchorx="margin"/>
              </v:oval>
            </w:pict>
          </mc:Fallback>
        </mc:AlternateContent>
      </w:r>
      <w:r w:rsidR="002B7BA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0B96B361" wp14:editId="2F6C43DD">
                <wp:simplePos x="0" y="0"/>
                <wp:positionH relativeFrom="margin">
                  <wp:posOffset>-2496397</wp:posOffset>
                </wp:positionH>
                <wp:positionV relativeFrom="paragraph">
                  <wp:posOffset>-4438997</wp:posOffset>
                </wp:positionV>
                <wp:extent cx="4891216" cy="5049443"/>
                <wp:effectExtent l="16192" t="2858" r="2223" b="2222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6873">
                          <a:off x="0" y="0"/>
                          <a:ext cx="4891216" cy="504944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59A2D" id="Elipse 2" o:spid="_x0000_s1026" style="position:absolute;margin-left:-196.55pt;margin-top:-349.55pt;width:385.15pt;height:397.6pt;rotation:-5683202fd;z-index:-2516592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" fillcolor="#5b9bd5 [3204]" stroked="f">
                <v:fill opacity="32896f"/>
                <w10:wrap anchorx="margin"/>
              </v:oval>
            </w:pict>
          </mc:Fallback>
        </mc:AlternateContent>
      </w:r>
      <w:r w:rsidR="002B7BA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0AC8F1" wp14:editId="6CCBA169">
                <wp:simplePos x="0" y="0"/>
                <wp:positionH relativeFrom="column">
                  <wp:posOffset>-1346835</wp:posOffset>
                </wp:positionH>
                <wp:positionV relativeFrom="paragraph">
                  <wp:posOffset>8691880</wp:posOffset>
                </wp:positionV>
                <wp:extent cx="9258300" cy="1343025"/>
                <wp:effectExtent l="0" t="0" r="0" b="9525"/>
                <wp:wrapNone/>
                <wp:docPr id="4" name="Doble on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1343025"/>
                        </a:xfrm>
                        <a:prstGeom prst="doubleWav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8754A1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ble onda 4" o:spid="_x0000_s1026" type="#_x0000_t188" style="position:absolute;margin-left:-106.05pt;margin-top:684.4pt;width:729pt;height:105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" adj="1350" fillcolor="#5b9bd5 [3204]" stroked="f">
                <v:fill opacity="32896f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27660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7572" w:rsidRDefault="00887572">
          <w:pPr>
            <w:pStyle w:val="TtuloTDC"/>
          </w:pPr>
          <w:r>
            <w:t>Índice de contenidos</w:t>
          </w:r>
        </w:p>
        <w:p w:rsidR="00254A57" w:rsidRDefault="0088757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43467" w:history="1">
            <w:r w:rsidR="00254A57" w:rsidRPr="004124DB">
              <w:rPr>
                <w:rStyle w:val="Hipervnculo"/>
                <w:noProof/>
              </w:rPr>
              <w:t>1</w:t>
            </w:r>
            <w:r w:rsidR="00254A57">
              <w:rPr>
                <w:rFonts w:eastAsiaTheme="minorEastAsia"/>
                <w:noProof/>
                <w:lang w:eastAsia="es-ES"/>
              </w:rPr>
              <w:tab/>
            </w:r>
            <w:r w:rsidR="00254A57" w:rsidRPr="004124DB">
              <w:rPr>
                <w:rStyle w:val="Hipervnculo"/>
                <w:noProof/>
              </w:rPr>
              <w:t>Comprobación del funcionamiento del servidor Flask y del modelo</w:t>
            </w:r>
            <w:r w:rsidR="00254A57">
              <w:rPr>
                <w:noProof/>
                <w:webHidden/>
              </w:rPr>
              <w:tab/>
            </w:r>
            <w:r w:rsidR="00254A57">
              <w:rPr>
                <w:noProof/>
                <w:webHidden/>
              </w:rPr>
              <w:fldChar w:fldCharType="begin"/>
            </w:r>
            <w:r w:rsidR="00254A57">
              <w:rPr>
                <w:noProof/>
                <w:webHidden/>
              </w:rPr>
              <w:instrText xml:space="preserve"> PAGEREF _Toc161243467 \h </w:instrText>
            </w:r>
            <w:r w:rsidR="00254A57">
              <w:rPr>
                <w:noProof/>
                <w:webHidden/>
              </w:rPr>
            </w:r>
            <w:r w:rsidR="00254A57">
              <w:rPr>
                <w:noProof/>
                <w:webHidden/>
              </w:rPr>
              <w:fldChar w:fldCharType="separate"/>
            </w:r>
            <w:r w:rsidR="008233A3">
              <w:rPr>
                <w:noProof/>
                <w:webHidden/>
              </w:rPr>
              <w:t>7</w:t>
            </w:r>
            <w:r w:rsidR="00254A57">
              <w:rPr>
                <w:noProof/>
                <w:webHidden/>
              </w:rPr>
              <w:fldChar w:fldCharType="end"/>
            </w:r>
          </w:hyperlink>
        </w:p>
        <w:p w:rsidR="00254A57" w:rsidRDefault="00254A5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1243468" w:history="1">
            <w:r w:rsidRPr="004124DB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4124DB">
              <w:rPr>
                <w:rStyle w:val="Hipervnculo"/>
                <w:noProof/>
              </w:rPr>
              <w:t>Servicio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_Toc161243468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A57" w:rsidRDefault="00254A5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1243469" w:history="1">
            <w:r w:rsidRPr="004124DB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4124DB">
              <w:rPr>
                <w:rStyle w:val="Hipervnculo"/>
                <w:noProof/>
              </w:rPr>
              <w:t>Predicciones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_Toc161243469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A57" w:rsidRDefault="00254A57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1243470" w:history="1">
            <w:r w:rsidRPr="004124DB">
              <w:rPr>
                <w:rStyle w:val="Hipervnculo"/>
                <w:noProof/>
              </w:rPr>
              <w:t>1.2.1</w:t>
            </w:r>
            <w:r>
              <w:rPr>
                <w:noProof/>
              </w:rPr>
              <w:tab/>
            </w:r>
            <w:r w:rsidRPr="004124DB">
              <w:rPr>
                <w:rStyle w:val="Hipervnculo"/>
                <w:noProof/>
              </w:rPr>
              <w:t>Primera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_Toc161243470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A57" w:rsidRDefault="00254A57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1243471" w:history="1">
            <w:r w:rsidRPr="004124DB">
              <w:rPr>
                <w:rStyle w:val="Hipervnculo"/>
                <w:noProof/>
              </w:rPr>
              <w:t>1.2.2</w:t>
            </w:r>
            <w:r>
              <w:rPr>
                <w:noProof/>
              </w:rPr>
              <w:tab/>
            </w:r>
            <w:r w:rsidRPr="004124DB">
              <w:rPr>
                <w:rStyle w:val="Hipervnculo"/>
                <w:noProof/>
              </w:rPr>
              <w:t>Segunda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_Toc161243471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572" w:rsidRDefault="00887572">
          <w:r>
            <w:rPr>
              <w:b/>
              <w:bCs/>
            </w:rPr>
            <w:fldChar w:fldCharType="end"/>
          </w:r>
        </w:p>
      </w:sdtContent>
    </w:sdt>
    <w:p w:rsidR="00887572" w:rsidRDefault="00887572">
      <w:pPr>
        <w:sectPr w:rsidR="00887572" w:rsidSect="00CD1839">
          <w:headerReference w:type="first" r:id="rId11"/>
          <w:footerReference w:type="first" r:id="rId12"/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87572" w:rsidRDefault="00887572" w:rsidP="00887572">
      <w:pPr>
        <w:pStyle w:val="TtuloTDC"/>
      </w:pPr>
      <w:r>
        <w:lastRenderedPageBreak/>
        <w:t>Tabla de ilustraciones</w:t>
      </w:r>
    </w:p>
    <w:bookmarkStart w:id="0" w:name="_GoBack"/>
    <w:bookmarkEnd w:id="0"/>
    <w:p w:rsidR="002025DF" w:rsidRDefault="00EA4617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61243476" w:history="1">
        <w:r w:rsidR="002025DF" w:rsidRPr="006A6912">
          <w:rPr>
            <w:rStyle w:val="Hipervnculo"/>
            <w:noProof/>
          </w:rPr>
          <w:t>Ilustración 1 - Servidor Flask Operativo</w:t>
        </w:r>
        <w:r w:rsidR="002025DF">
          <w:rPr>
            <w:noProof/>
            <w:webHidden/>
          </w:rPr>
          <w:tab/>
        </w:r>
        <w:r w:rsidR="002025DF">
          <w:rPr>
            <w:noProof/>
            <w:webHidden/>
          </w:rPr>
          <w:fldChar w:fldCharType="begin"/>
        </w:r>
        <w:r w:rsidR="002025DF">
          <w:rPr>
            <w:noProof/>
            <w:webHidden/>
          </w:rPr>
          <w:instrText xml:space="preserve"> PAGEREF _Toc161243476 \h </w:instrText>
        </w:r>
        <w:r w:rsidR="002025DF">
          <w:rPr>
            <w:noProof/>
            <w:webHidden/>
          </w:rPr>
        </w:r>
        <w:r w:rsidR="002025DF">
          <w:rPr>
            <w:noProof/>
            <w:webHidden/>
          </w:rPr>
          <w:fldChar w:fldCharType="separate"/>
        </w:r>
        <w:r w:rsidR="008233A3">
          <w:rPr>
            <w:noProof/>
            <w:webHidden/>
          </w:rPr>
          <w:t>7</w:t>
        </w:r>
        <w:r w:rsidR="002025DF">
          <w:rPr>
            <w:noProof/>
            <w:webHidden/>
          </w:rPr>
          <w:fldChar w:fldCharType="end"/>
        </w:r>
      </w:hyperlink>
    </w:p>
    <w:p w:rsidR="002025DF" w:rsidRDefault="002025DF">
      <w:pPr>
        <w:pStyle w:val="Tabladeilustraciones"/>
        <w:tabs>
          <w:tab w:val="right" w:leader="dot" w:pos="8494"/>
        </w:tabs>
        <w:rPr>
          <w:noProof/>
        </w:rPr>
      </w:pPr>
      <w:hyperlink w:anchor="_Toc161243477" w:history="1">
        <w:r w:rsidRPr="006A6912">
          <w:rPr>
            <w:rStyle w:val="Hipervnculo"/>
            <w:noProof/>
          </w:rPr>
          <w:t>Ilustración 2 - Primera Predicción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3A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25DF" w:rsidRDefault="002025DF">
      <w:pPr>
        <w:pStyle w:val="Tabladeilustraciones"/>
        <w:tabs>
          <w:tab w:val="right" w:leader="dot" w:pos="8494"/>
        </w:tabs>
        <w:rPr>
          <w:noProof/>
        </w:rPr>
      </w:pPr>
      <w:hyperlink w:anchor="_Toc161243478" w:history="1">
        <w:r w:rsidRPr="006A6912">
          <w:rPr>
            <w:rStyle w:val="Hipervnculo"/>
            <w:noProof/>
          </w:rPr>
          <w:t>Ilustración 3 - Segunda Predicción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3A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090D" w:rsidRDefault="00EA4617">
      <w:r>
        <w:rPr>
          <w:b/>
          <w:bCs/>
          <w:noProof/>
        </w:rPr>
        <w:fldChar w:fldCharType="end"/>
      </w:r>
    </w:p>
    <w:p w:rsidR="00887572" w:rsidRDefault="00887572">
      <w:pPr>
        <w:sectPr w:rsidR="00887572" w:rsidSect="00887572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87572" w:rsidRDefault="00254A57" w:rsidP="00887572">
      <w:pPr>
        <w:pStyle w:val="Ttulo1"/>
      </w:pPr>
      <w:bookmarkStart w:id="1" w:name="_Toc161243467"/>
      <w:r>
        <w:lastRenderedPageBreak/>
        <w:t xml:space="preserve">Comprobación del funcionamiento del servidor </w:t>
      </w:r>
      <w:proofErr w:type="spellStart"/>
      <w:r>
        <w:t>Flask</w:t>
      </w:r>
      <w:proofErr w:type="spellEnd"/>
      <w:r>
        <w:t xml:space="preserve"> y del modelo</w:t>
      </w:r>
      <w:bookmarkEnd w:id="1"/>
    </w:p>
    <w:p w:rsidR="00887572" w:rsidRDefault="00254A57" w:rsidP="00887572">
      <w:pPr>
        <w:pStyle w:val="Subttulo"/>
      </w:pPr>
      <w:r>
        <w:t xml:space="preserve">Aportaré una serie de capturas para verificar el funcionamiento del servidor </w:t>
      </w:r>
      <w:proofErr w:type="spellStart"/>
      <w:r>
        <w:t>Flask</w:t>
      </w:r>
      <w:proofErr w:type="spellEnd"/>
      <w:r>
        <w:t xml:space="preserve"> y las predicciones del modelo.</w:t>
      </w:r>
    </w:p>
    <w:p w:rsidR="00254A57" w:rsidRPr="00254A57" w:rsidRDefault="00254A57" w:rsidP="00254A57">
      <w:pPr>
        <w:pStyle w:val="Ttulo2"/>
      </w:pPr>
      <w:bookmarkStart w:id="2" w:name="_Toc161243468"/>
      <w:r>
        <w:t>Servicio Operativo</w:t>
      </w:r>
      <w:bookmarkEnd w:id="2"/>
    </w:p>
    <w:p w:rsidR="00254A57" w:rsidRDefault="00254A57" w:rsidP="00254A57">
      <w:pPr>
        <w:keepNext/>
      </w:pPr>
      <w:r w:rsidRPr="00254A57">
        <w:drawing>
          <wp:inline distT="0" distB="0" distL="0" distR="0" wp14:anchorId="6364309A" wp14:editId="0A61765D">
            <wp:extent cx="5400040" cy="24206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72" w:rsidRDefault="00254A57" w:rsidP="00254A57">
      <w:pPr>
        <w:pStyle w:val="Descripcin"/>
      </w:pPr>
      <w:bookmarkStart w:id="3" w:name="_Toc161243476"/>
      <w:r>
        <w:t xml:space="preserve">Ilustración </w:t>
      </w:r>
      <w:fldSimple w:instr=" SEQ Ilustración \* ARABIC ">
        <w:r w:rsidR="008233A3">
          <w:rPr>
            <w:noProof/>
          </w:rPr>
          <w:t>1</w:t>
        </w:r>
      </w:fldSimple>
      <w:r>
        <w:t xml:space="preserve"> - Servidor </w:t>
      </w:r>
      <w:proofErr w:type="spellStart"/>
      <w:r>
        <w:t>Flask</w:t>
      </w:r>
      <w:proofErr w:type="spellEnd"/>
      <w:r>
        <w:t xml:space="preserve"> Operativo</w:t>
      </w:r>
      <w:bookmarkEnd w:id="3"/>
    </w:p>
    <w:p w:rsidR="00254A57" w:rsidRDefault="00254A57" w:rsidP="00254A57">
      <w:r>
        <w:t>Entramos en la ruta home para comprobar si está funcionando el servicio.</w:t>
      </w:r>
    </w:p>
    <w:p w:rsidR="00254A57" w:rsidRDefault="00254A57" w:rsidP="00254A57">
      <w:pPr>
        <w:pStyle w:val="Ttulo2"/>
      </w:pPr>
      <w:bookmarkStart w:id="4" w:name="_Toc161243469"/>
      <w:r>
        <w:t>Predicciones</w:t>
      </w:r>
      <w:bookmarkEnd w:id="4"/>
    </w:p>
    <w:p w:rsidR="00254A57" w:rsidRPr="00254A57" w:rsidRDefault="00254A57" w:rsidP="00254A57">
      <w:pPr>
        <w:pStyle w:val="Ttulo3"/>
      </w:pPr>
      <w:bookmarkStart w:id="5" w:name="_Toc161243470"/>
      <w:r>
        <w:t>Primera</w:t>
      </w:r>
      <w:bookmarkEnd w:id="5"/>
    </w:p>
    <w:p w:rsidR="00254A57" w:rsidRDefault="00254A57" w:rsidP="00254A57">
      <w:pPr>
        <w:keepNext/>
      </w:pPr>
      <w:r w:rsidRPr="00254A57">
        <w:drawing>
          <wp:inline distT="0" distB="0" distL="0" distR="0" wp14:anchorId="7673B934" wp14:editId="2FCD2056">
            <wp:extent cx="5400040" cy="29406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57" w:rsidRDefault="00254A57" w:rsidP="00254A57">
      <w:pPr>
        <w:pStyle w:val="Descripcin"/>
      </w:pPr>
      <w:bookmarkStart w:id="6" w:name="_Toc161243477"/>
      <w:r>
        <w:t xml:space="preserve">Ilustración </w:t>
      </w:r>
      <w:fldSimple w:instr=" SEQ Ilustración \* ARABIC ">
        <w:r w:rsidR="008233A3">
          <w:rPr>
            <w:noProof/>
          </w:rPr>
          <w:t>2</w:t>
        </w:r>
      </w:fldSimple>
      <w:r>
        <w:t xml:space="preserve"> - Primera Predicción</w:t>
      </w:r>
      <w:bookmarkEnd w:id="6"/>
    </w:p>
    <w:p w:rsidR="00254A57" w:rsidRDefault="00254A57" w:rsidP="00254A57">
      <w:pPr>
        <w:pStyle w:val="Ttulo3"/>
      </w:pPr>
      <w:bookmarkStart w:id="7" w:name="_Toc161243471"/>
      <w:r>
        <w:lastRenderedPageBreak/>
        <w:t>Segunda</w:t>
      </w:r>
      <w:bookmarkEnd w:id="7"/>
    </w:p>
    <w:p w:rsidR="00254A57" w:rsidRDefault="00254A57" w:rsidP="00254A57">
      <w:pPr>
        <w:keepNext/>
      </w:pPr>
      <w:r w:rsidRPr="00254A57">
        <w:drawing>
          <wp:inline distT="0" distB="0" distL="0" distR="0" wp14:anchorId="2FE51234" wp14:editId="76D392A6">
            <wp:extent cx="5400040" cy="28543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57" w:rsidRPr="00254A57" w:rsidRDefault="00254A57" w:rsidP="00254A57">
      <w:pPr>
        <w:pStyle w:val="Descripcin"/>
      </w:pPr>
      <w:bookmarkStart w:id="8" w:name="_Toc161243478"/>
      <w:r>
        <w:t xml:space="preserve">Ilustración </w:t>
      </w:r>
      <w:fldSimple w:instr=" SEQ Ilustración \* ARABIC ">
        <w:r w:rsidR="008233A3">
          <w:rPr>
            <w:noProof/>
          </w:rPr>
          <w:t>3</w:t>
        </w:r>
      </w:fldSimple>
      <w:r>
        <w:t xml:space="preserve"> - Segunda Predicción</w:t>
      </w:r>
      <w:bookmarkEnd w:id="8"/>
    </w:p>
    <w:sectPr w:rsidR="00254A57" w:rsidRPr="00254A57" w:rsidSect="00887572">
      <w:type w:val="oddPage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CB4" w:rsidRDefault="00F57CB4" w:rsidP="002B7BA4">
      <w:pPr>
        <w:spacing w:after="0" w:line="240" w:lineRule="auto"/>
      </w:pPr>
      <w:r>
        <w:separator/>
      </w:r>
    </w:p>
  </w:endnote>
  <w:endnote w:type="continuationSeparator" w:id="0">
    <w:p w:rsidR="00F57CB4" w:rsidRDefault="00F57CB4" w:rsidP="002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4C1" w:rsidRPr="00A964C1" w:rsidRDefault="00F57CB4" w:rsidP="00A964C1">
    <w:pPr>
      <w:pStyle w:val="Piedepgina"/>
      <w:tabs>
        <w:tab w:val="clear" w:pos="8504"/>
      </w:tabs>
    </w:pPr>
    <w:sdt>
      <w:sdtPr>
        <w:id w:val="2115165429"/>
        <w:docPartObj>
          <w:docPartGallery w:val="Page Numbers (Bottom of Page)"/>
          <w:docPartUnique/>
        </w:docPartObj>
      </w:sdtPr>
      <w:sdtEndPr/>
      <w:sdtContent>
        <w:r w:rsidR="00A964C1"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78E97E2B" wp14:editId="309A29A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3" name="Grupo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64C1" w:rsidRDefault="00A964C1" w:rsidP="00A964C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233A3" w:rsidRPr="008233A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8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8E97E2B" id="Grupo 13" o:spid="_x0000_s1028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CSjV8gOwQAAA4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  <v:textbox inset="0,0,0,0">
                      <w:txbxContent>
                        <w:p w:rsidR="00A964C1" w:rsidRDefault="00A964C1" w:rsidP="00A964C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233A3" w:rsidRPr="008233A3">
                            <w:rPr>
                              <w:noProof/>
                              <w:color w:val="8C8C8C" w:themeColor="background1" w:themeShade="8C"/>
                            </w:rPr>
                            <w:t>8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  <w:r w:rsidR="00A964C1">
      <w:tab/>
    </w:r>
  </w:p>
  <w:p w:rsidR="00A964C1" w:rsidRDefault="00A964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0023302"/>
      <w:docPartObj>
        <w:docPartGallery w:val="Page Numbers (Bottom of Page)"/>
        <w:docPartUnique/>
      </w:docPartObj>
    </w:sdtPr>
    <w:sdtEndPr/>
    <w:sdtContent>
      <w:p w:rsidR="00B80B1C" w:rsidRPr="00A964C1" w:rsidRDefault="00B80B1C" w:rsidP="00A964C1">
        <w:pPr>
          <w:pStyle w:val="Piedepgina"/>
          <w:tabs>
            <w:tab w:val="clear" w:pos="8504"/>
          </w:tabs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3453AFE1" wp14:editId="098F1D6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3" name="Grupo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0B1C" w:rsidRDefault="00B80B1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233A3" w:rsidRPr="008233A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7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53AFE1" id="Grupo 23" o:spid="_x0000_s1033" style="position:absolute;margin-left:0;margin-top:0;width:610.5pt;height:15pt;z-index:25166540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DyeXFOOwQAABU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4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:rsidR="00B80B1C" w:rsidRDefault="00B80B1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233A3" w:rsidRPr="008233A3">
                            <w:rPr>
                              <w:noProof/>
                              <w:color w:val="8C8C8C" w:themeColor="background1" w:themeShade="8C"/>
                            </w:rPr>
                            <w:t>7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5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8V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IX+DvS/wBcvMLAAD//wMAUEsBAi0AFAAGAAgAAAAhANvh9svuAAAAhQEAABMAAAAAAAAAAAAA&#10;AAAAAAAAAFtDb250ZW50X1R5cGVzXS54bWxQSwECLQAUAAYACAAAACEAWvQsW78AAAAVAQAACwAA&#10;AAAAAAAAAAAAAAAfAQAAX3JlbHMvLnJlbHNQSwECLQAUAAYACAAAACEAkfHPF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6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" strokecolor="#a5a5a5"/>
                    <v:shape id="AutoShape 28" o:spid="_x0000_s1037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CB4" w:rsidRDefault="00F57CB4" w:rsidP="002B7BA4">
      <w:pPr>
        <w:spacing w:after="0" w:line="240" w:lineRule="auto"/>
      </w:pPr>
      <w:r>
        <w:separator/>
      </w:r>
    </w:p>
  </w:footnote>
  <w:footnote w:type="continuationSeparator" w:id="0">
    <w:p w:rsidR="00F57CB4" w:rsidRDefault="00F57CB4" w:rsidP="002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or"/>
      <w:tag w:val=""/>
      <w:id w:val="-323278426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A964C1" w:rsidRDefault="00A964C1" w:rsidP="00A964C1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sergio lopez fernandez</w:t>
        </w:r>
      </w:p>
    </w:sdtContent>
  </w:sdt>
  <w:sdt>
    <w:sdtPr>
      <w:rPr>
        <w:caps/>
        <w:color w:val="44546A" w:themeColor="text2"/>
        <w:sz w:val="20"/>
        <w:szCs w:val="20"/>
      </w:rPr>
      <w:alias w:val="Fecha"/>
      <w:tag w:val="Fecha"/>
      <w:id w:val="386770181"/>
      <w:dataBinding w:prefixMappings="xmlns:ns0='http://schemas.microsoft.com/office/2006/coverPageProps' " w:xpath="/ns0:CoverPageProperties[1]/ns0:PublishDate[1]" w:storeItemID="{55AF091B-3C7A-41E3-B477-F2FDAA23CFDA}"/>
      <w:date w:fullDate="2024-03-13T00:00:00Z">
        <w:dateFormat w:val="d-M-yy"/>
        <w:lid w:val="es-ES"/>
        <w:storeMappedDataAs w:val="dateTime"/>
        <w:calendar w:val="gregorian"/>
      </w:date>
    </w:sdtPr>
    <w:sdtEndPr/>
    <w:sdtContent>
      <w:p w:rsidR="00A964C1" w:rsidRDefault="00254A57" w:rsidP="00A964C1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13-3-24</w:t>
        </w:r>
      </w:p>
    </w:sdtContent>
  </w:sdt>
  <w:p w:rsidR="00A964C1" w:rsidRDefault="00F57CB4" w:rsidP="00A964C1">
    <w:pPr>
      <w:pStyle w:val="Encabezado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ítulo"/>
        <w:tag w:val=""/>
        <w:id w:val="13484280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254A57">
          <w:rPr>
            <w:caps/>
            <w:color w:val="44546A" w:themeColor="text2"/>
            <w:sz w:val="20"/>
            <w:szCs w:val="20"/>
          </w:rPr>
          <w:t>Examen</w:t>
        </w:r>
      </w:sdtContent>
    </w:sdt>
  </w:p>
  <w:p w:rsidR="00A964C1" w:rsidRDefault="00A964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or"/>
      <w:tag w:val=""/>
      <w:id w:val="-1149352992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CD1839" w:rsidRDefault="00CD1839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sergio lopez fernandez</w:t>
        </w:r>
      </w:p>
    </w:sdtContent>
  </w:sdt>
  <w:sdt>
    <w:sdtPr>
      <w:rPr>
        <w:caps/>
        <w:color w:val="44546A" w:themeColor="text2"/>
        <w:sz w:val="20"/>
        <w:szCs w:val="20"/>
      </w:rPr>
      <w:alias w:val="Fecha"/>
      <w:tag w:val="Fecha"/>
      <w:id w:val="1253619731"/>
      <w:dataBinding w:prefixMappings="xmlns:ns0='http://schemas.microsoft.com/office/2006/coverPageProps' " w:xpath="/ns0:CoverPageProperties[1]/ns0:PublishDate[1]" w:storeItemID="{55AF091B-3C7A-41E3-B477-F2FDAA23CFDA}"/>
      <w:date w:fullDate="2024-03-13T00:00:00Z">
        <w:dateFormat w:val="d-M-yy"/>
        <w:lid w:val="es-ES"/>
        <w:storeMappedDataAs w:val="dateTime"/>
        <w:calendar w:val="gregorian"/>
      </w:date>
    </w:sdtPr>
    <w:sdtEndPr/>
    <w:sdtContent>
      <w:p w:rsidR="00CD1839" w:rsidRDefault="00254A57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13-3-24</w:t>
        </w:r>
      </w:p>
    </w:sdtContent>
  </w:sdt>
  <w:p w:rsidR="00CD1839" w:rsidRDefault="00F57CB4">
    <w:pPr>
      <w:pStyle w:val="Encabezado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ítulo"/>
        <w:tag w:val=""/>
        <w:id w:val="55373947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254A57">
          <w:rPr>
            <w:caps/>
            <w:color w:val="44546A" w:themeColor="text2"/>
            <w:sz w:val="20"/>
            <w:szCs w:val="20"/>
          </w:rPr>
          <w:t>Examen</w:t>
        </w:r>
      </w:sdtContent>
    </w:sdt>
  </w:p>
  <w:p w:rsidR="00CD1839" w:rsidRDefault="00CD18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D19A2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57"/>
    <w:rsid w:val="000717A9"/>
    <w:rsid w:val="00183571"/>
    <w:rsid w:val="002025DF"/>
    <w:rsid w:val="00254A57"/>
    <w:rsid w:val="002B7BA4"/>
    <w:rsid w:val="003C3B7E"/>
    <w:rsid w:val="008233A3"/>
    <w:rsid w:val="00887572"/>
    <w:rsid w:val="00A964C1"/>
    <w:rsid w:val="00B80B1C"/>
    <w:rsid w:val="00CD1839"/>
    <w:rsid w:val="00E9090D"/>
    <w:rsid w:val="00EA4617"/>
    <w:rsid w:val="00F019B6"/>
    <w:rsid w:val="00F5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6D63F"/>
  <w15:chartTrackingRefBased/>
  <w15:docId w15:val="{FD613F07-6762-4829-A9A6-6C82B305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4C1"/>
  </w:style>
  <w:style w:type="paragraph" w:styleId="Ttulo1">
    <w:name w:val="heading 1"/>
    <w:basedOn w:val="Normal"/>
    <w:next w:val="Normal"/>
    <w:link w:val="Ttulo1Car"/>
    <w:uiPriority w:val="9"/>
    <w:qFormat/>
    <w:rsid w:val="0088757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757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757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757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757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757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757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757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757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7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7BA4"/>
  </w:style>
  <w:style w:type="paragraph" w:styleId="Piedepgina">
    <w:name w:val="footer"/>
    <w:basedOn w:val="Normal"/>
    <w:link w:val="PiedepginaCar"/>
    <w:uiPriority w:val="99"/>
    <w:unhideWhenUsed/>
    <w:rsid w:val="002B7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7BA4"/>
  </w:style>
  <w:style w:type="character" w:customStyle="1" w:styleId="Textodemarcadordeposicin">
    <w:name w:val="Texto de marcador de posición"/>
    <w:basedOn w:val="Fuentedeprrafopredeter"/>
    <w:uiPriority w:val="99"/>
    <w:semiHidden/>
    <w:rsid w:val="0088757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875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87572"/>
    <w:pPr>
      <w:numPr>
        <w:numId w:val="0"/>
      </w:numPr>
      <w:outlineLvl w:val="9"/>
    </w:pPr>
    <w:rPr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875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87572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8875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75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75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757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757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757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75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75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88757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87572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254A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254A5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54A57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2025D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\Documents\Plantillas%20personalizadas%20de%20Office\FORMATO-2&#186;DAW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CC9885-7264-4EFC-8F27-288009967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FORMATO-2ºDAW.dotx</Template>
  <TotalTime>12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</vt:lpstr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subject/>
  <dc:creator>sergio lopez fernandez</dc:creator>
  <cp:keywords/>
  <dc:description/>
  <cp:lastModifiedBy>sergio lopez fernandez</cp:lastModifiedBy>
  <cp:revision>3</cp:revision>
  <cp:lastPrinted>2024-03-13T16:31:00Z</cp:lastPrinted>
  <dcterms:created xsi:type="dcterms:W3CDTF">2024-03-13T16:19:00Z</dcterms:created>
  <dcterms:modified xsi:type="dcterms:W3CDTF">2024-03-13T16:31:00Z</dcterms:modified>
</cp:coreProperties>
</file>